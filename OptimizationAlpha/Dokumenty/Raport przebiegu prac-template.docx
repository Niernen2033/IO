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32"/>
        <w:gridCol w:w="3539"/>
        <w:gridCol w:w="1618"/>
        <w:gridCol w:w="715"/>
        <w:gridCol w:w="1197"/>
        <w:gridCol w:w="1213"/>
      </w:tblGrid>
      <w:tr w:rsidR="002751EA">
        <w:trPr>
          <w:cantSplit/>
          <w:trHeight w:val="230"/>
        </w:trPr>
        <w:tc>
          <w:tcPr>
            <w:tcW w:w="4471" w:type="dxa"/>
            <w:gridSpan w:val="2"/>
          </w:tcPr>
          <w:p w:rsidR="002751EA" w:rsidRDefault="002751EA">
            <w:pPr>
              <w:pStyle w:val="wpiswtabeli"/>
            </w:pPr>
            <w:r>
              <w:t>Nazwa i akronim projektu:</w:t>
            </w:r>
          </w:p>
          <w:p w:rsidR="002751EA" w:rsidRDefault="00F571F1" w:rsidP="000649AD">
            <w:pPr>
              <w:pStyle w:val="komentarz"/>
            </w:pPr>
            <w:r>
              <w:t>Extrema System Search - ESS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Zleceniodawca:</w:t>
            </w:r>
          </w:p>
          <w:p w:rsidR="002751EA" w:rsidRDefault="00F571F1" w:rsidP="000649AD">
            <w:pPr>
              <w:pStyle w:val="komentarz"/>
            </w:pPr>
            <w:r>
              <w:t>Projekt własny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Zleceniobiorca</w:t>
            </w:r>
            <w:r w:rsidR="00DC5C29">
              <w:t>:</w:t>
            </w:r>
          </w:p>
          <w:p w:rsidR="002751EA" w:rsidRDefault="00F571F1" w:rsidP="000649AD">
            <w:pPr>
              <w:pStyle w:val="komentarz"/>
            </w:pPr>
            <w:r>
              <w:t>PG, WFTiMS, zespół projektowy nr 1</w:t>
            </w:r>
          </w:p>
          <w:p w:rsidR="002751EA" w:rsidRDefault="002751EA">
            <w:pPr>
              <w:pStyle w:val="tekstwtabeli"/>
            </w:pPr>
          </w:p>
        </w:tc>
      </w:tr>
      <w:tr w:rsidR="002751EA">
        <w:trPr>
          <w:cantSplit/>
          <w:trHeight w:val="230"/>
        </w:trPr>
        <w:tc>
          <w:tcPr>
            <w:tcW w:w="4471" w:type="dxa"/>
            <w:gridSpan w:val="2"/>
          </w:tcPr>
          <w:p w:rsidR="002751EA" w:rsidRDefault="002751EA">
            <w:pPr>
              <w:pStyle w:val="wpiswtabeli"/>
            </w:pPr>
            <w:r>
              <w:t xml:space="preserve">Numer zlecenia: </w:t>
            </w:r>
          </w:p>
          <w:p w:rsidR="002751EA" w:rsidRDefault="00F571F1" w:rsidP="000649AD">
            <w:pPr>
              <w:pStyle w:val="komentarz"/>
            </w:pPr>
            <w:r>
              <w:t>PG-WFTiMS-IO-2018-001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2751EA" w:rsidRDefault="002751EA">
            <w:pPr>
              <w:pStyle w:val="wpiswtabeli"/>
            </w:pPr>
            <w:r>
              <w:t>Kierownik projektu:</w:t>
            </w:r>
          </w:p>
          <w:p w:rsidR="002751EA" w:rsidRDefault="00F571F1" w:rsidP="000649AD">
            <w:pPr>
              <w:pStyle w:val="komentarz"/>
            </w:pPr>
            <w:r>
              <w:t>Michał Jagielski</w:t>
            </w:r>
          </w:p>
          <w:p w:rsidR="002751EA" w:rsidRDefault="002751EA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2751EA" w:rsidRDefault="002751EA">
            <w:pPr>
              <w:pStyle w:val="wpiswtabeli"/>
            </w:pPr>
            <w:r>
              <w:t>Opiekun projektu:</w:t>
            </w:r>
          </w:p>
          <w:p w:rsidR="002751EA" w:rsidRDefault="00F571F1" w:rsidP="000649AD">
            <w:pPr>
              <w:pStyle w:val="komentarz"/>
            </w:pPr>
            <w:r>
              <w:t>Dr Inż. Marta Łabuda</w:t>
            </w:r>
          </w:p>
          <w:p w:rsidR="002751EA" w:rsidRDefault="002751EA">
            <w:pPr>
              <w:pStyle w:val="tekstwtabeli"/>
            </w:pPr>
          </w:p>
        </w:tc>
      </w:tr>
      <w:tr w:rsidR="008B49F3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:rsidR="008B49F3" w:rsidRDefault="008B49F3">
            <w:pPr>
              <w:pStyle w:val="wpiswtabelicentr"/>
            </w:pPr>
          </w:p>
        </w:tc>
      </w:tr>
      <w:tr w:rsidR="008B49F3">
        <w:trPr>
          <w:cantSplit/>
        </w:trPr>
        <w:tc>
          <w:tcPr>
            <w:tcW w:w="4471" w:type="dxa"/>
            <w:gridSpan w:val="2"/>
          </w:tcPr>
          <w:p w:rsidR="008B49F3" w:rsidRDefault="008B49F3">
            <w:pPr>
              <w:pStyle w:val="wpiswtabeli"/>
            </w:pPr>
            <w:r>
              <w:t>Nazwa / kod dokumentu:</w:t>
            </w:r>
          </w:p>
          <w:p w:rsidR="008B49F3" w:rsidRDefault="00015986" w:rsidP="00015986">
            <w:pPr>
              <w:pStyle w:val="tekstwtabeli"/>
            </w:pPr>
            <w:r>
              <w:t xml:space="preserve">Raport prac zespołu projektowego </w:t>
            </w:r>
          </w:p>
        </w:tc>
        <w:tc>
          <w:tcPr>
            <w:tcW w:w="4743" w:type="dxa"/>
            <w:gridSpan w:val="4"/>
          </w:tcPr>
          <w:p w:rsidR="008B49F3" w:rsidRDefault="008B49F3">
            <w:pPr>
              <w:pStyle w:val="wpiswtabeli"/>
            </w:pPr>
            <w:r>
              <w:t xml:space="preserve">Nr wersji: </w:t>
            </w:r>
          </w:p>
          <w:p w:rsidR="008B49F3" w:rsidRDefault="001A6BB6" w:rsidP="000649AD">
            <w:pPr>
              <w:pStyle w:val="komentarz"/>
            </w:pPr>
            <w:r>
              <w:t>01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:rsidR="008B49F3" w:rsidRDefault="008B49F3">
            <w:pPr>
              <w:pStyle w:val="wpiswtabeli"/>
            </w:pPr>
            <w:r>
              <w:t>Odpowiedzialny za dokument:</w:t>
            </w:r>
          </w:p>
          <w:p w:rsidR="008B49F3" w:rsidRDefault="00F571F1" w:rsidP="000649AD">
            <w:pPr>
              <w:pStyle w:val="komentarz"/>
            </w:pPr>
            <w:r>
              <w:t>Michał Jagielski</w:t>
            </w:r>
          </w:p>
          <w:p w:rsidR="0081211A" w:rsidRDefault="0081211A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8B49F3" w:rsidRPr="0081211A" w:rsidRDefault="008B49F3">
            <w:pPr>
              <w:pStyle w:val="wpiswtabeli"/>
            </w:pPr>
            <w:r>
              <w:t>Data pierwszego sporządzenia:</w:t>
            </w:r>
            <w:r w:rsidRPr="0081211A">
              <w:t xml:space="preserve"> </w:t>
            </w:r>
          </w:p>
          <w:p w:rsidR="008B49F3" w:rsidRPr="0081211A" w:rsidRDefault="00F571F1" w:rsidP="000649AD">
            <w:pPr>
              <w:pStyle w:val="komentarz"/>
            </w:pPr>
            <w:r>
              <w:t>15.10.2018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:rsidR="008B49F3" w:rsidRDefault="008B49F3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8B49F3" w:rsidRDefault="008B49F3">
            <w:pPr>
              <w:pStyle w:val="wpiswtabeli"/>
            </w:pPr>
            <w:r>
              <w:t xml:space="preserve">Data ostatniej aktualizacji: </w:t>
            </w:r>
          </w:p>
          <w:p w:rsidR="008B49F3" w:rsidRPr="0081211A" w:rsidRDefault="00F571F1" w:rsidP="000649AD">
            <w:pPr>
              <w:pStyle w:val="komentarz"/>
            </w:pPr>
            <w:r>
              <w:t>15.10.2018</w:t>
            </w:r>
          </w:p>
          <w:p w:rsidR="008B49F3" w:rsidRDefault="008B49F3">
            <w:pPr>
              <w:pStyle w:val="tekstwtabeli"/>
            </w:pPr>
          </w:p>
        </w:tc>
      </w:tr>
      <w:tr w:rsidR="008B49F3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:rsidR="008B49F3" w:rsidRPr="0081211A" w:rsidRDefault="008B49F3" w:rsidP="0081211A">
            <w:pPr>
              <w:pStyle w:val="wpiswtabelicentr"/>
            </w:pPr>
            <w:r w:rsidRPr="0081211A">
              <w:t>Historia dokumentu</w:t>
            </w:r>
          </w:p>
        </w:tc>
      </w:tr>
      <w:tr w:rsidR="008B49F3">
        <w:tc>
          <w:tcPr>
            <w:tcW w:w="932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Wersja</w:t>
            </w:r>
          </w:p>
        </w:tc>
        <w:tc>
          <w:tcPr>
            <w:tcW w:w="3539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Opis modyfikacji</w:t>
            </w:r>
          </w:p>
        </w:tc>
        <w:tc>
          <w:tcPr>
            <w:tcW w:w="1618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Autor modyfikacji</w:t>
            </w:r>
          </w:p>
        </w:tc>
        <w:tc>
          <w:tcPr>
            <w:tcW w:w="1213" w:type="dxa"/>
            <w:vAlign w:val="center"/>
          </w:tcPr>
          <w:p w:rsidR="008B49F3" w:rsidRPr="0081211A" w:rsidRDefault="008B49F3" w:rsidP="0081211A">
            <w:pPr>
              <w:pStyle w:val="wpiswtabelicentr"/>
            </w:pPr>
            <w:r w:rsidRPr="0081211A">
              <w:t>Data</w:t>
            </w:r>
          </w:p>
        </w:tc>
      </w:tr>
      <w:tr w:rsidR="008B49F3">
        <w:tc>
          <w:tcPr>
            <w:tcW w:w="932" w:type="dxa"/>
          </w:tcPr>
          <w:p w:rsidR="008B49F3" w:rsidRDefault="00F571F1" w:rsidP="000649AD">
            <w:pPr>
              <w:pStyle w:val="komentarz"/>
            </w:pPr>
            <w:r>
              <w:t>1.0</w:t>
            </w:r>
          </w:p>
          <w:p w:rsidR="0081211A" w:rsidRDefault="0081211A" w:rsidP="0081211A"/>
        </w:tc>
        <w:tc>
          <w:tcPr>
            <w:tcW w:w="3539" w:type="dxa"/>
          </w:tcPr>
          <w:p w:rsidR="008B49F3" w:rsidRDefault="00F571F1" w:rsidP="000649AD">
            <w:pPr>
              <w:pStyle w:val="komentarz"/>
            </w:pPr>
            <w:r>
              <w:t xml:space="preserve">Wersja wstępna </w:t>
            </w:r>
          </w:p>
          <w:p w:rsidR="0081211A" w:rsidRDefault="0081211A" w:rsidP="0081211A"/>
        </w:tc>
        <w:tc>
          <w:tcPr>
            <w:tcW w:w="1618" w:type="dxa"/>
          </w:tcPr>
          <w:p w:rsidR="008B49F3" w:rsidRDefault="00F571F1" w:rsidP="000649AD">
            <w:pPr>
              <w:pStyle w:val="komentarz"/>
            </w:pPr>
            <w:r>
              <w:t>całość</w:t>
            </w:r>
          </w:p>
          <w:p w:rsidR="0081211A" w:rsidRDefault="0081211A" w:rsidP="0081211A"/>
        </w:tc>
        <w:tc>
          <w:tcPr>
            <w:tcW w:w="1912" w:type="dxa"/>
            <w:gridSpan w:val="2"/>
          </w:tcPr>
          <w:p w:rsidR="008B49F3" w:rsidRDefault="00F571F1" w:rsidP="000649AD">
            <w:pPr>
              <w:pStyle w:val="komentarz"/>
            </w:pPr>
            <w:r>
              <w:t>Michał Jagielski</w:t>
            </w:r>
          </w:p>
          <w:p w:rsidR="0081211A" w:rsidRDefault="0081211A" w:rsidP="0081211A"/>
        </w:tc>
        <w:tc>
          <w:tcPr>
            <w:tcW w:w="1213" w:type="dxa"/>
          </w:tcPr>
          <w:p w:rsidR="008B49F3" w:rsidRDefault="00F571F1" w:rsidP="000649AD">
            <w:pPr>
              <w:pStyle w:val="komentarz"/>
            </w:pPr>
            <w:r>
              <w:t>15.10.2018</w:t>
            </w:r>
          </w:p>
          <w:p w:rsidR="0081211A" w:rsidRDefault="0081211A" w:rsidP="0081211A"/>
        </w:tc>
      </w:tr>
    </w:tbl>
    <w:p w:rsidR="008B49F3" w:rsidRDefault="008B49F3">
      <w:pPr>
        <w:pStyle w:val="Nagwek1"/>
      </w:pPr>
      <w:r>
        <w:t>Stan realizacji projektu</w:t>
      </w:r>
      <w:r w:rsidR="000649AD">
        <w:t xml:space="preserve"> w danym tygodniu</w:t>
      </w:r>
    </w:p>
    <w:p w:rsidR="008B49F3" w:rsidRDefault="008B49F3">
      <w:pPr>
        <w:pStyle w:val="Nagwek2"/>
      </w:pPr>
      <w:r>
        <w:t>Założenia początkowe</w:t>
      </w:r>
    </w:p>
    <w:p w:rsidR="008B49F3" w:rsidRDefault="008B49F3" w:rsidP="000649AD">
      <w:pPr>
        <w:pStyle w:val="komentarz"/>
      </w:pPr>
      <w:r>
        <w:t>{Tu należy przypomnieć w telegraficznym skrócie założenia przyjęte na starcie</w:t>
      </w:r>
      <w:r w:rsidR="00015986">
        <w:t xml:space="preserve"> w harmonogramie na dany tydzień</w:t>
      </w:r>
      <w:r w:rsidR="000649AD">
        <w:t xml:space="preserve"> oraz czas pracy nad każdym zadaniem</w:t>
      </w:r>
      <w:r>
        <w:t>}</w:t>
      </w:r>
    </w:p>
    <w:p w:rsidR="008B49F3" w:rsidRDefault="008B49F3" w:rsidP="0081211A"/>
    <w:p w:rsidR="008B49F3" w:rsidRDefault="008B49F3">
      <w:pPr>
        <w:pStyle w:val="Nagwek2"/>
      </w:pPr>
      <w:r>
        <w:t>Osiągnięte rezultaty</w:t>
      </w:r>
    </w:p>
    <w:p w:rsidR="008B49F3" w:rsidRDefault="008B49F3" w:rsidP="000649AD">
      <w:pPr>
        <w:pStyle w:val="komentarz"/>
      </w:pPr>
      <w:r>
        <w:t>{Tu należy rzeczowo opisać produkty pracy Zespołu</w:t>
      </w:r>
      <w:r w:rsidR="00015986">
        <w:t xml:space="preserve"> w danym tygodniu zgodnie ze stanem faktycznym</w:t>
      </w:r>
      <w:r w:rsidR="000649AD">
        <w:t xml:space="preserve"> oraz realny czas wykonania poszczególnych zadań</w:t>
      </w:r>
      <w:r>
        <w:t>}</w:t>
      </w:r>
    </w:p>
    <w:p w:rsidR="008B49F3" w:rsidRDefault="008B49F3" w:rsidP="0081211A"/>
    <w:p w:rsidR="008B49F3" w:rsidRDefault="008B49F3">
      <w:pPr>
        <w:pStyle w:val="Nagwek2"/>
      </w:pPr>
      <w:r>
        <w:t>Rozbieżności i sugestia zmian w realizacji projektu</w:t>
      </w:r>
      <w:r w:rsidR="000649AD">
        <w:t xml:space="preserve"> (opcjonalnie)</w:t>
      </w:r>
    </w:p>
    <w:p w:rsidR="008B49F3" w:rsidRDefault="008B49F3" w:rsidP="000649AD">
      <w:pPr>
        <w:pStyle w:val="komentarz"/>
      </w:pPr>
      <w:r>
        <w:t>{Tu uczciwe przedstawienie rozbieżności w stosunku do pierwotnego planu i propozycja zmian w realizacji projektu, wraz z uzasadnieniem</w:t>
      </w:r>
      <w:r w:rsidR="000649AD">
        <w:t>- dotyczy głównie pierwszego tygodnia, gdy walidujemy przygotowaną wcześniej na IO dokumentację i podejmujemy ostateczną decyzję odnośnie wymagań i specyfikacji funkcjonalności oraz innych wymagań: np. zmiana technologii, członków zespołu, i każde inne mające wpływ na ostateczny wynik projektu</w:t>
      </w:r>
      <w:r>
        <w:t>}</w:t>
      </w:r>
    </w:p>
    <w:p w:rsidR="008B49F3" w:rsidRDefault="008B49F3" w:rsidP="0081211A"/>
    <w:p w:rsidR="008B49F3" w:rsidRDefault="008B49F3">
      <w:pPr>
        <w:pStyle w:val="Nagwek1"/>
      </w:pPr>
      <w:r>
        <w:t>Postanowienia</w:t>
      </w:r>
      <w:r w:rsidR="000649AD">
        <w:t xml:space="preserve"> </w:t>
      </w:r>
    </w:p>
    <w:p w:rsidR="0081211A" w:rsidRDefault="008B49F3" w:rsidP="000649AD">
      <w:pPr>
        <w:pStyle w:val="komentarz"/>
      </w:pPr>
      <w:r>
        <w:t xml:space="preserve">{decyzja </w:t>
      </w:r>
      <w:r w:rsidR="000649AD">
        <w:t xml:space="preserve">np. kierownika lub </w:t>
      </w:r>
      <w:r>
        <w:t>Opiekuna</w:t>
      </w:r>
      <w:r w:rsidR="000649AD">
        <w:t xml:space="preserve"> lub/i zleceniodawcy</w:t>
      </w:r>
      <w:r>
        <w:t>, w jakim zakresie prace będą kontynuowane, np prototyp, schemat oprogramowania, całość urządzenia, wybrany blok ze schematu funkcjonalnego</w:t>
      </w:r>
      <w:r w:rsidR="000649AD">
        <w:t>, tutaj należy również raportować np.</w:t>
      </w:r>
      <w:r w:rsidR="0058528F">
        <w:t xml:space="preserve"> </w:t>
      </w:r>
      <w:r w:rsidR="000649AD">
        <w:t>punkty krytyczne, jak wdrożono plan awaryjny, wszystkie inne itp.</w:t>
      </w:r>
    </w:p>
    <w:p w:rsidR="000649AD" w:rsidRDefault="000649AD" w:rsidP="000649AD">
      <w:pPr>
        <w:pStyle w:val="komentarz"/>
      </w:pPr>
    </w:p>
    <w:p w:rsidR="008B49F3" w:rsidRDefault="008B49F3" w:rsidP="0081211A">
      <w:pPr>
        <w:pStyle w:val="Nagwek1"/>
      </w:pPr>
      <w:r>
        <w:t>Załączniki</w:t>
      </w:r>
      <w:r w:rsidR="000649AD">
        <w:t xml:space="preserve">  (opcjonalnie)</w:t>
      </w:r>
    </w:p>
    <w:p w:rsidR="000649AD" w:rsidRDefault="008B49F3" w:rsidP="000649AD">
      <w:pPr>
        <w:pStyle w:val="komentarz"/>
      </w:pPr>
      <w:r>
        <w:t xml:space="preserve">{aktualne wersje dokumentów wypracowanych w trakcie realizacji projektu (wraz z historią zmian!). </w:t>
      </w:r>
    </w:p>
    <w:p w:rsidR="000649AD" w:rsidRDefault="000649AD" w:rsidP="000649AD">
      <w:pPr>
        <w:pStyle w:val="komentarz"/>
      </w:pPr>
    </w:p>
    <w:p w:rsidR="0081211A" w:rsidRDefault="0081211A" w:rsidP="000649AD">
      <w:pPr>
        <w:pStyle w:val="komentarz"/>
      </w:pPr>
    </w:p>
    <w:p w:rsidR="008B49F3" w:rsidRDefault="008B49F3" w:rsidP="0081211A"/>
    <w:sectPr w:rsidR="008B49F3" w:rsidSect="0010509E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0C8" w:rsidRDefault="005930C8">
      <w:r>
        <w:separator/>
      </w:r>
    </w:p>
  </w:endnote>
  <w:endnote w:type="continuationSeparator" w:id="1">
    <w:p w:rsidR="005930C8" w:rsidRDefault="005930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7" w:rsidRDefault="0010509E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 w:rsidRPr="00015986">
      <w:rPr>
        <w:rStyle w:val="Numerstrony"/>
        <w:rFonts w:ascii="Arial" w:hAnsi="Arial" w:cs="Arial"/>
        <w:sz w:val="16"/>
        <w:szCs w:val="16"/>
      </w:rPr>
      <w:fldChar w:fldCharType="begin"/>
    </w:r>
    <w:r w:rsidR="00AE7CA7" w:rsidRPr="00015986">
      <w:rPr>
        <w:rStyle w:val="Numerstrony"/>
        <w:rFonts w:ascii="Arial" w:hAnsi="Arial" w:cs="Arial"/>
        <w:sz w:val="16"/>
        <w:szCs w:val="16"/>
      </w:rPr>
      <w:instrText xml:space="preserve"> FILENAME </w:instrText>
    </w:r>
    <w:r w:rsidRPr="00015986">
      <w:rPr>
        <w:rStyle w:val="Numerstrony"/>
        <w:rFonts w:ascii="Arial" w:hAnsi="Arial" w:cs="Arial"/>
        <w:sz w:val="16"/>
        <w:szCs w:val="16"/>
      </w:rPr>
      <w:fldChar w:fldCharType="separate"/>
    </w:r>
    <w:r w:rsidR="00015986" w:rsidRPr="00015986">
      <w:rPr>
        <w:rFonts w:ascii="Arial" w:hAnsi="Arial" w:cs="Arial"/>
        <w:bCs/>
        <w:iCs/>
        <w:sz w:val="16"/>
        <w:szCs w:val="16"/>
      </w:rPr>
      <w:t xml:space="preserve"> Raport z postępów prac zespołu projektowego</w:t>
    </w:r>
    <w:r w:rsidR="00AE7CA7" w:rsidRPr="00015986">
      <w:rPr>
        <w:rStyle w:val="Numerstrony"/>
        <w:rFonts w:ascii="Arial" w:hAnsi="Arial" w:cs="Arial"/>
        <w:noProof/>
        <w:sz w:val="16"/>
        <w:szCs w:val="16"/>
      </w:rPr>
      <w:t>.doc</w:t>
    </w:r>
    <w:r w:rsidRPr="00015986">
      <w:rPr>
        <w:rStyle w:val="Numerstrony"/>
        <w:rFonts w:ascii="Arial" w:hAnsi="Arial" w:cs="Arial"/>
        <w:sz w:val="16"/>
        <w:szCs w:val="16"/>
      </w:rPr>
      <w:fldChar w:fldCharType="end"/>
    </w:r>
    <w:r w:rsidR="00AE7CA7">
      <w:rPr>
        <w:rStyle w:val="Numerstrony"/>
        <w:rFonts w:ascii="Arial" w:hAnsi="Arial" w:cs="Arial"/>
        <w:sz w:val="16"/>
      </w:rPr>
      <w:t xml:space="preserve"> </w:t>
    </w:r>
    <w:r w:rsidR="00AE7CA7">
      <w:rPr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PAGE </w:instrText>
    </w:r>
    <w:r>
      <w:rPr>
        <w:rStyle w:val="Numerstrony"/>
        <w:rFonts w:ascii="Arial" w:hAnsi="Arial" w:cs="Arial"/>
        <w:sz w:val="16"/>
      </w:rPr>
      <w:fldChar w:fldCharType="separate"/>
    </w:r>
    <w:r w:rsidR="004440EA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ascii="Arial" w:hAnsi="Arial" w:cs="Arial"/>
        <w:sz w:val="16"/>
      </w:rPr>
      <w:fldChar w:fldCharType="begin"/>
    </w:r>
    <w:r w:rsidR="00AE7CA7">
      <w:rPr>
        <w:rStyle w:val="Numerstrony"/>
        <w:rFonts w:ascii="Arial" w:hAnsi="Arial" w:cs="Arial"/>
        <w:sz w:val="16"/>
      </w:rPr>
      <w:instrText xml:space="preserve"> NUMPAGES </w:instrText>
    </w:r>
    <w:r>
      <w:rPr>
        <w:rStyle w:val="Numerstrony"/>
        <w:rFonts w:ascii="Arial" w:hAnsi="Arial" w:cs="Arial"/>
        <w:sz w:val="16"/>
      </w:rPr>
      <w:fldChar w:fldCharType="separate"/>
    </w:r>
    <w:r w:rsidR="004440EA">
      <w:rPr>
        <w:rStyle w:val="Numerstrony"/>
        <w:rFonts w:ascii="Arial" w:hAnsi="Arial"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AE7CA7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0C8" w:rsidRDefault="005930C8">
      <w:r>
        <w:separator/>
      </w:r>
    </w:p>
  </w:footnote>
  <w:footnote w:type="continuationSeparator" w:id="1">
    <w:p w:rsidR="005930C8" w:rsidRDefault="005930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CA7" w:rsidRDefault="00DC5C29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>{akronim projektu}</w:t>
    </w:r>
    <w:r w:rsidR="00AE7CA7">
      <w:tab/>
    </w:r>
    <w:r w:rsidR="00015986">
      <w:rPr>
        <w:rFonts w:cs="Times New Roman"/>
        <w:bCs/>
        <w:iCs/>
      </w:rPr>
      <w:t>Raport z postępów prac zespołu projektowego</w:t>
    </w:r>
    <w:r w:rsidR="00015986">
      <w:tab/>
      <w:t>Projekt Grupowy, sem.7</w:t>
    </w:r>
    <w:r w:rsidR="00AE7CA7">
      <w:t xml:space="preserve">, </w:t>
    </w:r>
    <w:r>
      <w:t>W</w:t>
    </w:r>
    <w:r w:rsidR="00015986">
      <w:t xml:space="preserve">FTiMS </w:t>
    </w:r>
    <w:r w:rsidR="00AE7CA7">
      <w:t>PG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B1ABD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C3A45D1"/>
    <w:multiLevelType w:val="hybridMultilevel"/>
    <w:tmpl w:val="5A0A8E3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5"/>
  </w:num>
  <w:num w:numId="8">
    <w:abstractNumId w:val="6"/>
  </w:num>
  <w:num w:numId="9">
    <w:abstractNumId w:val="6"/>
  </w:num>
  <w:num w:numId="10">
    <w:abstractNumId w:val="6"/>
  </w:num>
  <w:num w:numId="11">
    <w:abstractNumId w:val="0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7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11A"/>
    <w:rsid w:val="00015986"/>
    <w:rsid w:val="000649AD"/>
    <w:rsid w:val="0010509E"/>
    <w:rsid w:val="001A6BB6"/>
    <w:rsid w:val="002751EA"/>
    <w:rsid w:val="004440EA"/>
    <w:rsid w:val="00471CF5"/>
    <w:rsid w:val="00487325"/>
    <w:rsid w:val="004963CE"/>
    <w:rsid w:val="0058528F"/>
    <w:rsid w:val="005930C8"/>
    <w:rsid w:val="007845E3"/>
    <w:rsid w:val="0081211A"/>
    <w:rsid w:val="008B49F3"/>
    <w:rsid w:val="00AE7CA7"/>
    <w:rsid w:val="00AF082B"/>
    <w:rsid w:val="00DC5C29"/>
    <w:rsid w:val="00F5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10509E"/>
  </w:style>
  <w:style w:type="paragraph" w:styleId="Nagwek1">
    <w:name w:val="heading 1"/>
    <w:basedOn w:val="Normalny"/>
    <w:next w:val="Normalny"/>
    <w:autoRedefine/>
    <w:qFormat/>
    <w:rsid w:val="0010509E"/>
    <w:pPr>
      <w:keepNext/>
      <w:numPr>
        <w:numId w:val="5"/>
      </w:numPr>
      <w:spacing w:before="240" w:after="60"/>
      <w:ind w:left="431" w:hanging="431"/>
      <w:outlineLvl w:val="0"/>
    </w:pPr>
    <w:rPr>
      <w:b/>
      <w:sz w:val="24"/>
    </w:rPr>
  </w:style>
  <w:style w:type="paragraph" w:styleId="Nagwek2">
    <w:name w:val="heading 2"/>
    <w:basedOn w:val="Normalny"/>
    <w:next w:val="Normalny"/>
    <w:autoRedefine/>
    <w:qFormat/>
    <w:rsid w:val="0010509E"/>
    <w:pPr>
      <w:keepNext/>
      <w:numPr>
        <w:ilvl w:val="1"/>
        <w:numId w:val="5"/>
      </w:numPr>
      <w:spacing w:before="120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10509E"/>
    <w:pPr>
      <w:keepNext/>
      <w:numPr>
        <w:ilvl w:val="2"/>
        <w:numId w:val="5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10509E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10509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10509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10509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10509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10509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10509E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10509E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10509E"/>
  </w:style>
  <w:style w:type="paragraph" w:styleId="Tekstpodstawowy2">
    <w:name w:val="Body Text 2"/>
    <w:basedOn w:val="Normalny"/>
    <w:rsid w:val="0010509E"/>
    <w:rPr>
      <w:rFonts w:ascii="Arial" w:hAnsi="Arial"/>
      <w:b/>
      <w:bCs/>
      <w:sz w:val="22"/>
    </w:rPr>
  </w:style>
  <w:style w:type="character" w:customStyle="1" w:styleId="tekstwtabeliZnak">
    <w:name w:val="tekst_w_tabeli Znak"/>
    <w:basedOn w:val="Domylnaczcionkaakapitu"/>
    <w:link w:val="tekstwtabeli"/>
    <w:locked/>
    <w:rsid w:val="002751EA"/>
    <w:rPr>
      <w:rFonts w:ascii="Arial" w:hAnsi="Arial"/>
      <w:b/>
      <w:bCs/>
      <w:lang w:val="pl-PL" w:eastAsia="pl-PL" w:bidi="ar-SA"/>
    </w:rPr>
  </w:style>
  <w:style w:type="paragraph" w:styleId="Podtytu">
    <w:name w:val="Subtitle"/>
    <w:basedOn w:val="Normalny"/>
    <w:qFormat/>
    <w:rsid w:val="0010509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10509E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81211A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10509E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509E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10509E"/>
    <w:pPr>
      <w:jc w:val="center"/>
    </w:pPr>
  </w:style>
  <w:style w:type="paragraph" w:customStyle="1" w:styleId="tekstwtabeliTNR">
    <w:name w:val="tekst_w_tabeli_TNR"/>
    <w:basedOn w:val="tekstwtabeli"/>
    <w:rsid w:val="0010509E"/>
    <w:rPr>
      <w:rFonts w:ascii="Times New Roman" w:hAnsi="Times New Roman"/>
    </w:rPr>
  </w:style>
  <w:style w:type="paragraph" w:customStyle="1" w:styleId="Tekstpodstawowykursywa">
    <w:name w:val="Tekst podstawowy kursywa"/>
    <w:basedOn w:val="Normalny"/>
    <w:rsid w:val="0081211A"/>
    <w:pPr>
      <w:spacing w:before="240" w:after="120"/>
    </w:pPr>
    <w:rPr>
      <w:b/>
      <w:bCs/>
      <w:i/>
      <w:iCs/>
      <w:lang w:val="en-US"/>
    </w:rPr>
  </w:style>
  <w:style w:type="paragraph" w:customStyle="1" w:styleId="komentarz">
    <w:name w:val="komentarz"/>
    <w:basedOn w:val="tekstwtabeli"/>
    <w:link w:val="komentarzZnak"/>
    <w:autoRedefine/>
    <w:rsid w:val="000649AD"/>
    <w:pPr>
      <w:jc w:val="both"/>
    </w:pPr>
    <w:rPr>
      <w:b w:val="0"/>
      <w:i/>
      <w:sz w:val="16"/>
    </w:rPr>
  </w:style>
  <w:style w:type="paragraph" w:styleId="Tekstpodstawowy3">
    <w:name w:val="Body Text 3"/>
    <w:basedOn w:val="Normalny"/>
    <w:rsid w:val="0010509E"/>
    <w:rPr>
      <w:i/>
      <w:iCs/>
    </w:rPr>
  </w:style>
  <w:style w:type="paragraph" w:styleId="Tekstpodstawowywcity">
    <w:name w:val="Body Text Indent"/>
    <w:basedOn w:val="Normalny"/>
    <w:rsid w:val="0010509E"/>
    <w:pPr>
      <w:spacing w:after="120"/>
      <w:ind w:left="283"/>
    </w:pPr>
  </w:style>
  <w:style w:type="character" w:customStyle="1" w:styleId="komentarzZnak">
    <w:name w:val="komentarz Znak"/>
    <w:basedOn w:val="tekstwtabeliZnak"/>
    <w:link w:val="komentarz"/>
    <w:locked/>
    <w:rsid w:val="000649AD"/>
    <w:rPr>
      <w:i/>
      <w:sz w:val="16"/>
    </w:rPr>
  </w:style>
  <w:style w:type="paragraph" w:customStyle="1" w:styleId="Nagwek1beznumeru">
    <w:name w:val="Nagłówek 1 bez numeru"/>
    <w:basedOn w:val="Normalny"/>
    <w:rsid w:val="0010509E"/>
    <w:pPr>
      <w:keepNext/>
      <w:tabs>
        <w:tab w:val="num" w:pos="432"/>
      </w:tabs>
      <w:spacing w:before="240"/>
      <w:ind w:left="432" w:hanging="432"/>
      <w:outlineLvl w:val="0"/>
    </w:pPr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4</TotalTime>
  <Pages>1</Pages>
  <Words>276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ARKUSZ ZLECENIA PROJEKTOWEGO</vt:lpstr>
    </vt:vector>
  </TitlesOfParts>
  <Company>PG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creator>Henryk Lasota</dc:creator>
  <cp:lastModifiedBy>Użytkownik systemu Windows</cp:lastModifiedBy>
  <cp:revision>7</cp:revision>
  <cp:lastPrinted>2005-06-08T10:46:00Z</cp:lastPrinted>
  <dcterms:created xsi:type="dcterms:W3CDTF">2015-10-08T08:53:00Z</dcterms:created>
  <dcterms:modified xsi:type="dcterms:W3CDTF">2018-10-17T05:56:00Z</dcterms:modified>
</cp:coreProperties>
</file>