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F571F1" w:rsidP="000649AD">
            <w:pPr>
              <w:pStyle w:val="komentarz"/>
            </w:pPr>
            <w:r>
              <w:t>Extrema System Search - ESS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F571F1" w:rsidP="000649AD">
            <w:pPr>
              <w:pStyle w:val="komentarz"/>
            </w:pPr>
            <w:r>
              <w:t>Projekt własny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F571F1" w:rsidP="000649AD">
            <w:pPr>
              <w:pStyle w:val="komentarz"/>
            </w:pPr>
            <w:r>
              <w:t>PG, WFTiMS, zespół projektowy nr 1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F571F1" w:rsidP="000649AD">
            <w:pPr>
              <w:pStyle w:val="komentarz"/>
            </w:pPr>
            <w:r>
              <w:t>PG-WFTiMS-IO-2018-001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F571F1" w:rsidP="000649AD">
            <w:pPr>
              <w:pStyle w:val="komentarz"/>
            </w:pPr>
            <w:r>
              <w:t>Michał Jagielski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F571F1" w:rsidP="000649AD">
            <w:pPr>
              <w:pStyle w:val="komentarz"/>
            </w:pPr>
            <w:r>
              <w:t>Dr Inż. Marta Łabuda</w:t>
            </w:r>
          </w:p>
          <w:p w:rsidR="002751EA" w:rsidRDefault="002751EA">
            <w:pPr>
              <w:pStyle w:val="tekstwtabeli"/>
            </w:pPr>
          </w:p>
        </w:tc>
      </w:tr>
      <w:tr w:rsidR="008B49F3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2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1A6BB6" w:rsidP="000649AD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FD7650" w:rsidP="000649AD">
            <w:pPr>
              <w:pStyle w:val="komentarz"/>
            </w:pPr>
            <w:r>
              <w:t>Krzysztof Bądkowski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  <w:r w:rsidRPr="0081211A">
              <w:t xml:space="preserve"> </w:t>
            </w:r>
          </w:p>
          <w:p w:rsidR="008B49F3" w:rsidRPr="0081211A" w:rsidRDefault="00FD7650" w:rsidP="000649AD">
            <w:pPr>
              <w:pStyle w:val="komentarz"/>
            </w:pPr>
            <w:r>
              <w:t>05</w:t>
            </w:r>
            <w:r w:rsidR="00F571F1">
              <w:t>.1</w:t>
            </w:r>
            <w:r>
              <w:t>2</w:t>
            </w:r>
            <w:r w:rsidR="00F571F1">
              <w:t>.2018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Pr="0081211A" w:rsidRDefault="00FD7650" w:rsidP="000649AD">
            <w:pPr>
              <w:pStyle w:val="komentarz"/>
            </w:pPr>
            <w:r>
              <w:t>0</w:t>
            </w:r>
            <w:r w:rsidR="00954DC4">
              <w:t>8</w:t>
            </w:r>
            <w:r w:rsidR="00F571F1">
              <w:t>.1</w:t>
            </w:r>
            <w:r>
              <w:t>2</w:t>
            </w:r>
            <w:r w:rsidR="00F571F1">
              <w:t>.2018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>
        <w:tc>
          <w:tcPr>
            <w:tcW w:w="93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539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618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13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>
        <w:tc>
          <w:tcPr>
            <w:tcW w:w="932" w:type="dxa"/>
          </w:tcPr>
          <w:p w:rsidR="008B49F3" w:rsidRDefault="00F571F1" w:rsidP="000649AD">
            <w:pPr>
              <w:pStyle w:val="komentarz"/>
            </w:pPr>
            <w:r>
              <w:t>1.0</w:t>
            </w:r>
          </w:p>
          <w:p w:rsidR="00954DC4" w:rsidRDefault="00954DC4" w:rsidP="00954DC4">
            <w:pPr>
              <w:pStyle w:val="komentarz"/>
            </w:pPr>
            <w:r>
              <w:t>1.1</w:t>
            </w:r>
          </w:p>
          <w:p w:rsidR="0081211A" w:rsidRDefault="0081211A" w:rsidP="0081211A"/>
        </w:tc>
        <w:tc>
          <w:tcPr>
            <w:tcW w:w="3539" w:type="dxa"/>
          </w:tcPr>
          <w:p w:rsidR="0081211A" w:rsidRDefault="00F571F1" w:rsidP="00954DC4">
            <w:pPr>
              <w:pStyle w:val="komentarz"/>
            </w:pPr>
            <w:r>
              <w:t xml:space="preserve">Wersja wstępna </w:t>
            </w:r>
          </w:p>
          <w:p w:rsidR="00954DC4" w:rsidRDefault="00954DC4" w:rsidP="00954DC4">
            <w:pPr>
              <w:pStyle w:val="komentarz"/>
            </w:pPr>
            <w:r>
              <w:t>Wersja końcowa</w:t>
            </w:r>
          </w:p>
          <w:p w:rsidR="00954DC4" w:rsidRDefault="00954DC4" w:rsidP="00954DC4">
            <w:pPr>
              <w:pStyle w:val="komentarz"/>
            </w:pPr>
          </w:p>
        </w:tc>
        <w:tc>
          <w:tcPr>
            <w:tcW w:w="1618" w:type="dxa"/>
          </w:tcPr>
          <w:p w:rsidR="008B49F3" w:rsidRDefault="00F571F1" w:rsidP="000649AD">
            <w:pPr>
              <w:pStyle w:val="komentarz"/>
            </w:pPr>
            <w:r>
              <w:t>całość</w:t>
            </w:r>
          </w:p>
          <w:p w:rsidR="00954DC4" w:rsidRDefault="00954DC4" w:rsidP="00954DC4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912" w:type="dxa"/>
            <w:gridSpan w:val="2"/>
          </w:tcPr>
          <w:p w:rsidR="008B49F3" w:rsidRDefault="00FD7650" w:rsidP="000649AD">
            <w:pPr>
              <w:pStyle w:val="komentarz"/>
            </w:pPr>
            <w:r>
              <w:t>Krzysztof Bądkowski</w:t>
            </w:r>
          </w:p>
          <w:p w:rsidR="00954DC4" w:rsidRDefault="00954DC4" w:rsidP="00954DC4">
            <w:pPr>
              <w:pStyle w:val="komentarz"/>
            </w:pPr>
            <w:r>
              <w:t>Krzysztof Bądkowski</w:t>
            </w:r>
          </w:p>
          <w:p w:rsidR="0081211A" w:rsidRDefault="0081211A" w:rsidP="0081211A"/>
        </w:tc>
        <w:tc>
          <w:tcPr>
            <w:tcW w:w="1213" w:type="dxa"/>
          </w:tcPr>
          <w:p w:rsidR="00954DC4" w:rsidRDefault="00954DC4" w:rsidP="00954DC4">
            <w:pPr>
              <w:pStyle w:val="komentarz"/>
            </w:pPr>
            <w:r>
              <w:t>05.12.2018</w:t>
            </w:r>
          </w:p>
          <w:p w:rsidR="00954DC4" w:rsidRDefault="00954DC4" w:rsidP="00954DC4">
            <w:pPr>
              <w:pStyle w:val="komentarz"/>
            </w:pPr>
            <w:r>
              <w:t>0</w:t>
            </w:r>
            <w:r>
              <w:t>8</w:t>
            </w:r>
            <w:r>
              <w:t>.12.2018</w:t>
            </w:r>
          </w:p>
          <w:p w:rsidR="0081211A" w:rsidRDefault="0081211A" w:rsidP="0081211A"/>
        </w:tc>
      </w:tr>
    </w:tbl>
    <w:p w:rsidR="008B49F3" w:rsidRDefault="008B49F3">
      <w:pPr>
        <w:pStyle w:val="Heading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Heading2"/>
      </w:pPr>
      <w:r>
        <w:t>Założenia początkowe</w:t>
      </w:r>
    </w:p>
    <w:p w:rsidR="008B49F3" w:rsidRDefault="008B49F3" w:rsidP="000649AD">
      <w:pPr>
        <w:pStyle w:val="komentarz"/>
      </w:pPr>
      <w:r>
        <w:t>{Tu należy przypomnieć w telegraficznym skrócie założenia przyjęte na starcie</w:t>
      </w:r>
      <w:r w:rsidR="00015986">
        <w:t xml:space="preserve"> w harmonogramie na dany tydzień</w:t>
      </w:r>
      <w:r w:rsidR="000649AD">
        <w:t xml:space="preserve"> oraz czas pracy nad każdym zadaniem</w:t>
      </w:r>
      <w:r>
        <w:t>}</w:t>
      </w:r>
    </w:p>
    <w:p w:rsidR="00FD7650" w:rsidRDefault="00FD7650" w:rsidP="000649AD">
      <w:pPr>
        <w:pStyle w:val="komentarz"/>
      </w:pPr>
      <w:r>
        <w:t xml:space="preserve">Założeniem w harmonogramie było połączenie wszystkich modułów stworzonych przez pozostałych członków zespołu </w:t>
      </w:r>
    </w:p>
    <w:p w:rsidR="00FD7650" w:rsidRDefault="00FD7650" w:rsidP="000649AD">
      <w:pPr>
        <w:pStyle w:val="komentarz"/>
      </w:pPr>
      <w:r>
        <w:t>i zaprogramowanie interfejsu tak aby był intuicyjny i funkcjonalny.</w:t>
      </w:r>
    </w:p>
    <w:p w:rsidR="008B49F3" w:rsidRDefault="008B49F3" w:rsidP="0081211A"/>
    <w:p w:rsidR="008B49F3" w:rsidRDefault="008B49F3">
      <w:pPr>
        <w:pStyle w:val="Heading2"/>
      </w:pPr>
      <w:r>
        <w:t>Osiągnięte rezultaty</w:t>
      </w:r>
    </w:p>
    <w:p w:rsidR="008B49F3" w:rsidRDefault="008B49F3" w:rsidP="000649AD">
      <w:pPr>
        <w:pStyle w:val="komentarz"/>
      </w:pPr>
      <w:r>
        <w:t>{Tu należy rzeczowo opisać produkty pracy Zespołu</w:t>
      </w:r>
      <w:r w:rsidR="00015986">
        <w:t xml:space="preserve"> w danym tygodniu zgodnie ze stanem faktycznym</w:t>
      </w:r>
      <w:r w:rsidR="000649AD">
        <w:t xml:space="preserve"> oraz realny czas wykonania poszczególnych zadań</w:t>
      </w:r>
      <w:r>
        <w:t>}</w:t>
      </w:r>
    </w:p>
    <w:p w:rsidR="008B49F3" w:rsidRDefault="00954DC4" w:rsidP="0081211A">
      <w:r>
        <w:t>Do rezultatów osiągniętych podczas pisania wcześniejszej wersji sprawozdania możemy dodać:</w:t>
      </w:r>
    </w:p>
    <w:p w:rsidR="00FD7650" w:rsidRDefault="00FD7650" w:rsidP="00954DC4">
      <w:r>
        <w:t xml:space="preserve">- </w:t>
      </w:r>
      <w:r w:rsidR="00954DC4">
        <w:t>możliwość wczytywanie pliku z punktami, a następnie obliczanie interpolacji Lagrange’a na podstawie wczytanych plików i zapisywanie rezultatu to textBoxa ze wzorem funkcji</w:t>
      </w:r>
    </w:p>
    <w:p w:rsidR="00954DC4" w:rsidRDefault="00954DC4" w:rsidP="00954DC4">
      <w:r>
        <w:t>- wyświetlanie wszystkich dopasowań i najlepszego rozwiązania</w:t>
      </w:r>
    </w:p>
    <w:p w:rsidR="00954DC4" w:rsidRDefault="00954DC4" w:rsidP="00954DC4">
      <w:r>
        <w:t>- działające wyświetlanie wykresu 2D dla funkcji jednej zmiennej jak i stałej funkcji</w:t>
      </w:r>
    </w:p>
    <w:p w:rsidR="00954DC4" w:rsidRPr="00954DC4" w:rsidRDefault="00954DC4" w:rsidP="00954DC4">
      <w:r>
        <w:t xml:space="preserve">- </w:t>
      </w:r>
      <w:r>
        <w:t xml:space="preserve">działające wyświetlanie wykresu </w:t>
      </w:r>
      <w:r>
        <w:t>3D dla funkcji dw</w:t>
      </w:r>
      <w:r w:rsidRPr="00954DC4">
        <w:t>óch zmienncyh</w:t>
      </w:r>
      <w:bookmarkStart w:id="0" w:name="_GoBack"/>
      <w:bookmarkEnd w:id="0"/>
    </w:p>
    <w:p w:rsidR="008B49F3" w:rsidRDefault="008B49F3">
      <w:pPr>
        <w:pStyle w:val="Heading1"/>
      </w:pPr>
      <w:r>
        <w:t>Postanowienia</w:t>
      </w:r>
      <w:r w:rsidR="000649AD">
        <w:t xml:space="preserve"> </w:t>
      </w:r>
    </w:p>
    <w:p w:rsidR="0081211A" w:rsidRDefault="008B49F3" w:rsidP="000649AD">
      <w:pPr>
        <w:pStyle w:val="komentarz"/>
      </w:pPr>
      <w:r>
        <w:t xml:space="preserve">{decyzja </w:t>
      </w:r>
      <w:r w:rsidR="000649AD">
        <w:t xml:space="preserve">np. kierownika lub </w:t>
      </w:r>
      <w:r>
        <w:t>Opiekuna</w:t>
      </w:r>
      <w:r w:rsidR="000649AD">
        <w:t xml:space="preserve"> lub/i zleceniodawcy</w:t>
      </w:r>
      <w:r>
        <w:t>, w jakim zakresie prace będą kontynuowane, np prototyp, schemat oprogramowania, całość urządzenia, wybrany blok ze schematu funkcjonalnego</w:t>
      </w:r>
      <w:r w:rsidR="000649AD">
        <w:t>, tutaj należy również raportować np.</w:t>
      </w:r>
      <w:r w:rsidR="0058528F">
        <w:t xml:space="preserve"> </w:t>
      </w:r>
      <w:r w:rsidR="000649AD">
        <w:t>punkty krytyczne, jak wdrożono plan awaryjny, wszystkie inne itp.</w:t>
      </w:r>
    </w:p>
    <w:p w:rsidR="000649AD" w:rsidRDefault="000649AD" w:rsidP="000649AD">
      <w:pPr>
        <w:pStyle w:val="komentarz"/>
      </w:pPr>
    </w:p>
    <w:p w:rsidR="008B49F3" w:rsidRDefault="008B49F3" w:rsidP="0081211A">
      <w:pPr>
        <w:pStyle w:val="Heading1"/>
      </w:pPr>
      <w:r>
        <w:t>Załączniki</w:t>
      </w:r>
      <w:r w:rsidR="000649AD">
        <w:t xml:space="preserve">  (opcjonalnie)</w:t>
      </w:r>
    </w:p>
    <w:p w:rsidR="000649AD" w:rsidRDefault="008B49F3" w:rsidP="000649AD">
      <w:pPr>
        <w:pStyle w:val="komentarz"/>
      </w:pPr>
      <w:r>
        <w:t xml:space="preserve">{aktualne wersje dokumentów wypracowanych w trakcie realizacji projektu (wraz z historią zmian!). </w:t>
      </w:r>
    </w:p>
    <w:p w:rsidR="000649AD" w:rsidRDefault="000649AD" w:rsidP="000649AD">
      <w:pPr>
        <w:pStyle w:val="komentarz"/>
      </w:pPr>
    </w:p>
    <w:p w:rsidR="0081211A" w:rsidRDefault="0081211A" w:rsidP="000649AD">
      <w:pPr>
        <w:pStyle w:val="komentarz"/>
      </w:pPr>
    </w:p>
    <w:p w:rsidR="008B49F3" w:rsidRDefault="008B49F3" w:rsidP="0081211A"/>
    <w:sectPr w:rsidR="008B49F3" w:rsidSect="0010509E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9EB" w:rsidRDefault="00EB69EB">
      <w:r>
        <w:separator/>
      </w:r>
    </w:p>
  </w:endnote>
  <w:endnote w:type="continuationSeparator" w:id="0">
    <w:p w:rsidR="00EB69EB" w:rsidRDefault="00EB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CA7" w:rsidRDefault="0010509E">
    <w:pPr>
      <w:pStyle w:val="Footer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PageNumber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PageNumber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PageNumber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PageNumber"/>
        <w:rFonts w:ascii="Arial" w:hAnsi="Arial" w:cs="Arial"/>
        <w:noProof/>
        <w:sz w:val="16"/>
        <w:szCs w:val="16"/>
      </w:rPr>
      <w:t>.doc</w:t>
    </w:r>
    <w:r w:rsidRPr="00015986">
      <w:rPr>
        <w:rStyle w:val="PageNumber"/>
        <w:rFonts w:ascii="Arial" w:hAnsi="Arial" w:cs="Arial"/>
        <w:sz w:val="16"/>
        <w:szCs w:val="16"/>
      </w:rPr>
      <w:fldChar w:fldCharType="end"/>
    </w:r>
    <w:r w:rsidR="00AE7CA7">
      <w:rPr>
        <w:rStyle w:val="PageNumber"/>
        <w:rFonts w:ascii="Arial" w:hAnsi="Arial" w:cs="Arial"/>
        <w:sz w:val="16"/>
      </w:rPr>
      <w:t xml:space="preserve"> </w:t>
    </w:r>
    <w:r w:rsidR="00AE7CA7">
      <w:rPr>
        <w:rFonts w:ascii="Arial" w:hAnsi="Arial" w:cs="Arial"/>
        <w:sz w:val="16"/>
      </w:rPr>
      <w:tab/>
    </w:r>
    <w:r>
      <w:rPr>
        <w:rStyle w:val="PageNumber"/>
        <w:rFonts w:ascii="Arial" w:hAnsi="Arial" w:cs="Arial"/>
        <w:sz w:val="16"/>
      </w:rPr>
      <w:fldChar w:fldCharType="begin"/>
    </w:r>
    <w:r w:rsidR="00AE7CA7"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954DC4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 w:rsidR="00AE7CA7"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ascii="Arial" w:hAnsi="Arial" w:cs="Arial"/>
        <w:sz w:val="16"/>
      </w:rPr>
      <w:fldChar w:fldCharType="begin"/>
    </w:r>
    <w:r w:rsidR="00AE7CA7">
      <w:rPr>
        <w:rStyle w:val="PageNumber"/>
        <w:rFonts w:ascii="Arial" w:hAnsi="Arial" w:cs="Arial"/>
        <w:sz w:val="16"/>
      </w:rPr>
      <w:instrText xml:space="preserve"> NUMPAGES </w:instrText>
    </w:r>
    <w:r>
      <w:rPr>
        <w:rStyle w:val="PageNumber"/>
        <w:rFonts w:ascii="Arial" w:hAnsi="Arial" w:cs="Arial"/>
        <w:sz w:val="16"/>
      </w:rPr>
      <w:fldChar w:fldCharType="separate"/>
    </w:r>
    <w:r w:rsidR="00954DC4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 w:rsidR="00AE7CA7">
      <w:rPr>
        <w:rStyle w:val="PageNumber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9EB" w:rsidRDefault="00EB69EB">
      <w:r>
        <w:separator/>
      </w:r>
    </w:p>
  </w:footnote>
  <w:footnote w:type="continuationSeparator" w:id="0">
    <w:p w:rsidR="00EB69EB" w:rsidRDefault="00EB6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CA7" w:rsidRDefault="00DC5C29">
    <w:pPr>
      <w:pStyle w:val="Header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{akronim projektu}</w:t>
    </w:r>
    <w:r w:rsidR="00AE7CA7">
      <w:tab/>
    </w:r>
    <w:r w:rsidR="00015986">
      <w:rPr>
        <w:rFonts w:cs="Times New Roman"/>
        <w:bCs/>
        <w:iCs/>
      </w:rPr>
      <w:t>Raport z postępów prac zespołu projektowego</w:t>
    </w:r>
    <w:r w:rsidR="00015986">
      <w:tab/>
      <w:t>Projekt Grupowy, sem.7</w:t>
    </w:r>
    <w:r w:rsidR="00AE7CA7">
      <w:t xml:space="preserve">, </w:t>
    </w:r>
    <w:r>
      <w:t>W</w:t>
    </w:r>
    <w:r w:rsidR="00015986">
      <w:t xml:space="preserve">FTiMS </w:t>
    </w:r>
    <w:r w:rsidR="00AE7CA7">
      <w:t>PG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4121"/>
    <w:multiLevelType w:val="multilevel"/>
    <w:tmpl w:val="FB1ABD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7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1A"/>
    <w:rsid w:val="00015986"/>
    <w:rsid w:val="000649AD"/>
    <w:rsid w:val="0010509E"/>
    <w:rsid w:val="001A6BB6"/>
    <w:rsid w:val="002751EA"/>
    <w:rsid w:val="004440EA"/>
    <w:rsid w:val="00471CF5"/>
    <w:rsid w:val="00487325"/>
    <w:rsid w:val="004963CE"/>
    <w:rsid w:val="0058528F"/>
    <w:rsid w:val="005930C8"/>
    <w:rsid w:val="0064193D"/>
    <w:rsid w:val="007845E3"/>
    <w:rsid w:val="0081211A"/>
    <w:rsid w:val="008B49F3"/>
    <w:rsid w:val="00954DC4"/>
    <w:rsid w:val="00AE7CA7"/>
    <w:rsid w:val="00AF082B"/>
    <w:rsid w:val="00DC5C29"/>
    <w:rsid w:val="00EB69EB"/>
    <w:rsid w:val="00F571F1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EC892E-280C-4614-9119-3246AFD1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09E"/>
  </w:style>
  <w:style w:type="paragraph" w:styleId="Heading1">
    <w:name w:val="heading 1"/>
    <w:basedOn w:val="Normal"/>
    <w:next w:val="Normal"/>
    <w:autoRedefine/>
    <w:qFormat/>
    <w:rsid w:val="0010509E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Heading2">
    <w:name w:val="heading 2"/>
    <w:basedOn w:val="Normal"/>
    <w:next w:val="Normal"/>
    <w:autoRedefine/>
    <w:qFormat/>
    <w:rsid w:val="0010509E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autoRedefine/>
    <w:qFormat/>
    <w:rsid w:val="0010509E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qFormat/>
    <w:rsid w:val="0010509E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0509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0509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0509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0509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0509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0509E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Footer">
    <w:name w:val="footer"/>
    <w:basedOn w:val="Normal"/>
    <w:rsid w:val="0010509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0509E"/>
  </w:style>
  <w:style w:type="paragraph" w:styleId="BodyText2">
    <w:name w:val="Body Text 2"/>
    <w:basedOn w:val="Normal"/>
    <w:rsid w:val="0010509E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efaultParagraphFont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Subtitle">
    <w:name w:val="Subtitle"/>
    <w:basedOn w:val="Normal"/>
    <w:qFormat/>
    <w:rsid w:val="0010509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BodyTextIndent2">
    <w:name w:val="Body Text Indent 2"/>
    <w:basedOn w:val="Normal"/>
    <w:autoRedefine/>
    <w:rsid w:val="0010509E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10509E"/>
    <w:pPr>
      <w:jc w:val="center"/>
    </w:pPr>
  </w:style>
  <w:style w:type="paragraph" w:customStyle="1" w:styleId="tekstwtabeli">
    <w:name w:val="tekst_w_tabeli"/>
    <w:basedOn w:val="Normal"/>
    <w:link w:val="tekstwtabeliZnak"/>
    <w:autoRedefine/>
    <w:rsid w:val="0010509E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10509E"/>
    <w:pPr>
      <w:jc w:val="center"/>
    </w:pPr>
  </w:style>
  <w:style w:type="paragraph" w:customStyle="1" w:styleId="tekstwtabeliTNR">
    <w:name w:val="tekst_w_tabeli_TNR"/>
    <w:basedOn w:val="tekstwtabeli"/>
    <w:rsid w:val="0010509E"/>
    <w:rPr>
      <w:rFonts w:ascii="Times New Roman" w:hAnsi="Times New Roman"/>
    </w:rPr>
  </w:style>
  <w:style w:type="paragraph" w:customStyle="1" w:styleId="Tekstpodstawowykursywa">
    <w:name w:val="Tekst podstawowy kursywa"/>
    <w:basedOn w:val="Normal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BodyText3">
    <w:name w:val="Body Text 3"/>
    <w:basedOn w:val="Normal"/>
    <w:rsid w:val="0010509E"/>
    <w:rPr>
      <w:i/>
      <w:iCs/>
    </w:rPr>
  </w:style>
  <w:style w:type="paragraph" w:styleId="BodyTextIndent">
    <w:name w:val="Body Text Indent"/>
    <w:basedOn w:val="Normal"/>
    <w:rsid w:val="0010509E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"/>
    <w:rsid w:val="0010509E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Henryk Lasota</dc:creator>
  <cp:lastModifiedBy>Windows User</cp:lastModifiedBy>
  <cp:revision>3</cp:revision>
  <cp:lastPrinted>2005-06-08T10:46:00Z</cp:lastPrinted>
  <dcterms:created xsi:type="dcterms:W3CDTF">2018-12-06T18:53:00Z</dcterms:created>
  <dcterms:modified xsi:type="dcterms:W3CDTF">2018-12-06T18:59:00Z</dcterms:modified>
</cp:coreProperties>
</file>